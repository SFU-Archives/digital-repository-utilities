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080"/>
        <w:gridCol w:w="8460"/>
      </w:tblGrid>
      <w:tr w:rsidR="00153EC7" w:rsidRPr="00EE5460" w:rsidTr="002613B4"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3EC7" w:rsidRDefault="00950255" w:rsidP="00575F3B">
            <w:pPr>
              <w:pStyle w:val="ReportTitle"/>
            </w:pPr>
            <w:bookmarkStart w:id="0" w:name="OLE_LINK3"/>
            <w:bookmarkStart w:id="1" w:name="OLE_LINK4"/>
            <w:r>
              <w:t>Transfer Title</w:t>
            </w:r>
          </w:p>
          <w:p w:rsidR="00950255" w:rsidRPr="00EE5460" w:rsidRDefault="00950255" w:rsidP="00575F3B">
            <w:pPr>
              <w:pStyle w:val="ReportTitle"/>
            </w:pPr>
            <w:r>
              <w:t>Directory Structure</w:t>
            </w:r>
          </w:p>
        </w:tc>
      </w:tr>
      <w:tr w:rsidR="00153EC7" w:rsidRPr="00F93B44" w:rsidTr="00E31990">
        <w:tc>
          <w:tcPr>
            <w:tcW w:w="1080" w:type="dxa"/>
            <w:tcBorders>
              <w:top w:val="nil"/>
              <w:left w:val="nil"/>
              <w:bottom w:val="double" w:sz="4" w:space="0" w:color="A6A6A6" w:themeColor="background1" w:themeShade="A6"/>
              <w:right w:val="nil"/>
            </w:tcBorders>
          </w:tcPr>
          <w:p w:rsidR="00153EC7" w:rsidRPr="00F93B44" w:rsidRDefault="004D1DBB" w:rsidP="00B26643">
            <w:pPr>
              <w:spacing w:before="120" w:after="120"/>
              <w:rPr>
                <w:sz w:val="22"/>
                <w:szCs w:val="22"/>
              </w:rPr>
            </w:pPr>
            <w:r w:rsidRPr="00F93B44">
              <w:rPr>
                <w:sz w:val="22"/>
                <w:szCs w:val="22"/>
              </w:rPr>
              <w:t>Date</w:t>
            </w:r>
          </w:p>
        </w:tc>
        <w:tc>
          <w:tcPr>
            <w:tcW w:w="8460" w:type="dxa"/>
            <w:tcBorders>
              <w:top w:val="nil"/>
              <w:left w:val="nil"/>
              <w:bottom w:val="double" w:sz="4" w:space="0" w:color="A6A6A6" w:themeColor="background1" w:themeShade="A6"/>
              <w:right w:val="nil"/>
            </w:tcBorders>
          </w:tcPr>
          <w:p w:rsidR="00153EC7" w:rsidRPr="00F93B44" w:rsidRDefault="00950255" w:rsidP="00B26643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MMM DD, YYYY</w:t>
            </w:r>
          </w:p>
        </w:tc>
      </w:tr>
    </w:tbl>
    <w:p w:rsidR="007A4E83" w:rsidRDefault="00BD4C66" w:rsidP="007A4E83">
      <w:pPr>
        <w:pStyle w:val="Heading1"/>
      </w:pPr>
      <w:r>
        <w:t>Directories</w:t>
      </w:r>
    </w:p>
    <w:p w:rsidR="00BD4C66" w:rsidRDefault="00950255" w:rsidP="00950255">
      <w:r>
        <w:t>&lt;&lt; paste Tree data here &gt;&gt;</w:t>
      </w:r>
    </w:p>
    <w:p w:rsidR="00E31990" w:rsidRDefault="00E31990" w:rsidP="007A4E83"/>
    <w:p w:rsidR="00950255" w:rsidRDefault="00950255" w:rsidP="007A4E83"/>
    <w:p w:rsidR="00950255" w:rsidRDefault="00950255">
      <w:pPr>
        <w:spacing w:line="240" w:lineRule="auto"/>
      </w:pPr>
      <w:r>
        <w:br w:type="page"/>
      </w:r>
    </w:p>
    <w:p w:rsidR="00950255" w:rsidRDefault="00950255" w:rsidP="007A4E83"/>
    <w:p w:rsidR="00D7185A" w:rsidRDefault="00D7185A" w:rsidP="007A4E83"/>
    <w:p w:rsidR="00D7185A" w:rsidRDefault="00D7185A" w:rsidP="007A4E83"/>
    <w:bookmarkEnd w:id="0"/>
    <w:bookmarkEnd w:id="1"/>
    <w:p w:rsidR="00D7185A" w:rsidRPr="00D7185A" w:rsidRDefault="00D7185A" w:rsidP="007A4E83">
      <w:pPr>
        <w:rPr>
          <w:rFonts w:eastAsiaTheme="majorEastAsia"/>
        </w:rPr>
      </w:pPr>
    </w:p>
    <w:sectPr w:rsidR="00D7185A" w:rsidRPr="00D7185A" w:rsidSect="00D7185A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0C35" w:rsidRDefault="00820C35" w:rsidP="007A4E83">
      <w:r>
        <w:separator/>
      </w:r>
    </w:p>
    <w:p w:rsidR="00820C35" w:rsidRDefault="00820C35" w:rsidP="007A4E83"/>
  </w:endnote>
  <w:endnote w:type="continuationSeparator" w:id="0">
    <w:p w:rsidR="00820C35" w:rsidRDefault="00820C35" w:rsidP="007A4E83">
      <w:r>
        <w:continuationSeparator/>
      </w:r>
    </w:p>
    <w:p w:rsidR="00820C35" w:rsidRDefault="00820C35" w:rsidP="007A4E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185A" w:rsidRDefault="00D7185A" w:rsidP="007A4E83">
    <w:pPr>
      <w:pStyle w:val="Footer"/>
    </w:pPr>
  </w:p>
  <w:p w:rsidR="00D7185A" w:rsidRDefault="00950255" w:rsidP="007A4E83">
    <w:pPr>
      <w:pStyle w:val="Header"/>
    </w:pPr>
    <w:r>
      <w:t>Transfer title</w:t>
    </w:r>
    <w:r w:rsidR="00D7185A">
      <w:tab/>
      <w:t xml:space="preserve">Page </w:t>
    </w:r>
    <w:r w:rsidR="00D7185A">
      <w:fldChar w:fldCharType="begin"/>
    </w:r>
    <w:r w:rsidR="00D7185A">
      <w:instrText xml:space="preserve"> PAGE  \* MERGEFORMAT </w:instrText>
    </w:r>
    <w:r w:rsidR="00D7185A">
      <w:fldChar w:fldCharType="separate"/>
    </w:r>
    <w:r w:rsidR="00D7185A">
      <w:t>3</w:t>
    </w:r>
    <w:r w:rsidR="00D7185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0C35" w:rsidRDefault="00820C35" w:rsidP="007A4E83">
      <w:r>
        <w:separator/>
      </w:r>
    </w:p>
    <w:p w:rsidR="00820C35" w:rsidRDefault="00820C35" w:rsidP="007A4E83"/>
  </w:footnote>
  <w:footnote w:type="continuationSeparator" w:id="0">
    <w:p w:rsidR="00820C35" w:rsidRDefault="00820C35" w:rsidP="007A4E83">
      <w:r>
        <w:continuationSeparator/>
      </w:r>
    </w:p>
    <w:p w:rsidR="00820C35" w:rsidRDefault="00820C35" w:rsidP="007A4E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185A" w:rsidRDefault="00D7185A" w:rsidP="007A4E83">
    <w:pPr>
      <w:pStyle w:val="Header"/>
    </w:pPr>
    <w:r>
      <w:t>Simon Fraser University Archives and Records Management Department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4C32" w:rsidRDefault="00F93B44" w:rsidP="00F93B44">
    <w:pPr>
      <w:pStyle w:val="Header"/>
      <w:ind w:left="-288"/>
    </w:pPr>
    <w:r>
      <w:rPr>
        <w:noProof/>
      </w:rPr>
      <w:drawing>
        <wp:inline distT="0" distB="0" distL="0" distR="0">
          <wp:extent cx="3175000" cy="635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7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C1A"/>
    <w:multiLevelType w:val="hybridMultilevel"/>
    <w:tmpl w:val="D90895F6"/>
    <w:lvl w:ilvl="0" w:tplc="A8D4757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78F6"/>
    <w:multiLevelType w:val="hybridMultilevel"/>
    <w:tmpl w:val="6B9C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E744F"/>
    <w:multiLevelType w:val="hybridMultilevel"/>
    <w:tmpl w:val="BB64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C08"/>
    <w:multiLevelType w:val="hybridMultilevel"/>
    <w:tmpl w:val="3408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42DE"/>
    <w:multiLevelType w:val="hybridMultilevel"/>
    <w:tmpl w:val="C242E912"/>
    <w:lvl w:ilvl="0" w:tplc="5A5A14C0">
      <w:start w:val="1"/>
      <w:numFmt w:val="bullet"/>
      <w:pStyle w:val="Arrows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sz w:val="22"/>
      </w:rPr>
    </w:lvl>
    <w:lvl w:ilvl="1" w:tplc="AF2CC4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7706677">
    <w:abstractNumId w:val="4"/>
  </w:num>
  <w:num w:numId="2" w16cid:durableId="1935819058">
    <w:abstractNumId w:val="0"/>
  </w:num>
  <w:num w:numId="3" w16cid:durableId="71784591">
    <w:abstractNumId w:val="2"/>
  </w:num>
  <w:num w:numId="4" w16cid:durableId="1283994793">
    <w:abstractNumId w:val="1"/>
  </w:num>
  <w:num w:numId="5" w16cid:durableId="131885028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E83"/>
    <w:rsid w:val="00001B85"/>
    <w:rsid w:val="00004CF8"/>
    <w:rsid w:val="00006325"/>
    <w:rsid w:val="000078BB"/>
    <w:rsid w:val="00007E80"/>
    <w:rsid w:val="00010AED"/>
    <w:rsid w:val="00013686"/>
    <w:rsid w:val="0001574F"/>
    <w:rsid w:val="00017F25"/>
    <w:rsid w:val="00022866"/>
    <w:rsid w:val="00025587"/>
    <w:rsid w:val="00025A64"/>
    <w:rsid w:val="000266D6"/>
    <w:rsid w:val="000272A8"/>
    <w:rsid w:val="000275D6"/>
    <w:rsid w:val="000279FF"/>
    <w:rsid w:val="000307BC"/>
    <w:rsid w:val="0003179A"/>
    <w:rsid w:val="00033031"/>
    <w:rsid w:val="00033387"/>
    <w:rsid w:val="00034B6B"/>
    <w:rsid w:val="00036E9E"/>
    <w:rsid w:val="0004426C"/>
    <w:rsid w:val="00044335"/>
    <w:rsid w:val="00044AEA"/>
    <w:rsid w:val="000456E9"/>
    <w:rsid w:val="000456F6"/>
    <w:rsid w:val="00051F00"/>
    <w:rsid w:val="00052477"/>
    <w:rsid w:val="0005410A"/>
    <w:rsid w:val="000544FA"/>
    <w:rsid w:val="00054FA8"/>
    <w:rsid w:val="0005614C"/>
    <w:rsid w:val="000631B9"/>
    <w:rsid w:val="00064AB9"/>
    <w:rsid w:val="00064C82"/>
    <w:rsid w:val="00070069"/>
    <w:rsid w:val="000746AA"/>
    <w:rsid w:val="00075363"/>
    <w:rsid w:val="0007710A"/>
    <w:rsid w:val="000772CE"/>
    <w:rsid w:val="00082CA2"/>
    <w:rsid w:val="00090137"/>
    <w:rsid w:val="000903E8"/>
    <w:rsid w:val="00095DE3"/>
    <w:rsid w:val="000A1CCC"/>
    <w:rsid w:val="000A2D16"/>
    <w:rsid w:val="000A3B92"/>
    <w:rsid w:val="000A6946"/>
    <w:rsid w:val="000A7FDE"/>
    <w:rsid w:val="000B0EA2"/>
    <w:rsid w:val="000B28AA"/>
    <w:rsid w:val="000B65A7"/>
    <w:rsid w:val="000C118B"/>
    <w:rsid w:val="000C229D"/>
    <w:rsid w:val="000C2451"/>
    <w:rsid w:val="000C26D2"/>
    <w:rsid w:val="000C43DA"/>
    <w:rsid w:val="000C44DC"/>
    <w:rsid w:val="000C4647"/>
    <w:rsid w:val="000D1F6E"/>
    <w:rsid w:val="000D25CA"/>
    <w:rsid w:val="000D5B49"/>
    <w:rsid w:val="000D63F2"/>
    <w:rsid w:val="000D661C"/>
    <w:rsid w:val="000D7711"/>
    <w:rsid w:val="000E66CA"/>
    <w:rsid w:val="000E70EA"/>
    <w:rsid w:val="000E71AC"/>
    <w:rsid w:val="000F79C6"/>
    <w:rsid w:val="001009F1"/>
    <w:rsid w:val="00102C4B"/>
    <w:rsid w:val="00103D08"/>
    <w:rsid w:val="00104436"/>
    <w:rsid w:val="00104BED"/>
    <w:rsid w:val="001104E4"/>
    <w:rsid w:val="00117C04"/>
    <w:rsid w:val="00120E4F"/>
    <w:rsid w:val="001251BD"/>
    <w:rsid w:val="001252B1"/>
    <w:rsid w:val="00125D21"/>
    <w:rsid w:val="001278F8"/>
    <w:rsid w:val="00132C47"/>
    <w:rsid w:val="001338D3"/>
    <w:rsid w:val="00133C54"/>
    <w:rsid w:val="001340F6"/>
    <w:rsid w:val="00134D77"/>
    <w:rsid w:val="00137074"/>
    <w:rsid w:val="00143CFA"/>
    <w:rsid w:val="001477CE"/>
    <w:rsid w:val="00153B7C"/>
    <w:rsid w:val="00153EC7"/>
    <w:rsid w:val="001558C9"/>
    <w:rsid w:val="0015683E"/>
    <w:rsid w:val="00156C0B"/>
    <w:rsid w:val="00163084"/>
    <w:rsid w:val="00163DFC"/>
    <w:rsid w:val="00166858"/>
    <w:rsid w:val="00167106"/>
    <w:rsid w:val="001679F9"/>
    <w:rsid w:val="001726F5"/>
    <w:rsid w:val="00172976"/>
    <w:rsid w:val="00173B12"/>
    <w:rsid w:val="00174D7C"/>
    <w:rsid w:val="0018165C"/>
    <w:rsid w:val="001847EF"/>
    <w:rsid w:val="00186099"/>
    <w:rsid w:val="001860EC"/>
    <w:rsid w:val="0018776D"/>
    <w:rsid w:val="00190BCB"/>
    <w:rsid w:val="00191DC5"/>
    <w:rsid w:val="00195EE0"/>
    <w:rsid w:val="001A193C"/>
    <w:rsid w:val="001A597E"/>
    <w:rsid w:val="001A5A2C"/>
    <w:rsid w:val="001A6F39"/>
    <w:rsid w:val="001A7744"/>
    <w:rsid w:val="001B0C67"/>
    <w:rsid w:val="001B4760"/>
    <w:rsid w:val="001B5691"/>
    <w:rsid w:val="001C395D"/>
    <w:rsid w:val="001C3C00"/>
    <w:rsid w:val="001C4E30"/>
    <w:rsid w:val="001C6575"/>
    <w:rsid w:val="001C779A"/>
    <w:rsid w:val="001C7847"/>
    <w:rsid w:val="001C7922"/>
    <w:rsid w:val="001C7D55"/>
    <w:rsid w:val="001D0314"/>
    <w:rsid w:val="001D0D77"/>
    <w:rsid w:val="001D17A3"/>
    <w:rsid w:val="001D1DE4"/>
    <w:rsid w:val="001D3750"/>
    <w:rsid w:val="001D4925"/>
    <w:rsid w:val="001D49A7"/>
    <w:rsid w:val="001D5155"/>
    <w:rsid w:val="001D7BA2"/>
    <w:rsid w:val="001D7DBE"/>
    <w:rsid w:val="001E001D"/>
    <w:rsid w:val="001E2DA2"/>
    <w:rsid w:val="001E2F9D"/>
    <w:rsid w:val="001E42AF"/>
    <w:rsid w:val="001E4E3C"/>
    <w:rsid w:val="001E55DF"/>
    <w:rsid w:val="001E755B"/>
    <w:rsid w:val="001F2547"/>
    <w:rsid w:val="001F2D66"/>
    <w:rsid w:val="001F4B5A"/>
    <w:rsid w:val="001F4CD3"/>
    <w:rsid w:val="001F6954"/>
    <w:rsid w:val="001F7497"/>
    <w:rsid w:val="001F785D"/>
    <w:rsid w:val="00201140"/>
    <w:rsid w:val="00201526"/>
    <w:rsid w:val="00201A6F"/>
    <w:rsid w:val="002044C8"/>
    <w:rsid w:val="00205A2F"/>
    <w:rsid w:val="00206945"/>
    <w:rsid w:val="00206E50"/>
    <w:rsid w:val="00206F1C"/>
    <w:rsid w:val="002071E1"/>
    <w:rsid w:val="00211514"/>
    <w:rsid w:val="00211F24"/>
    <w:rsid w:val="00214A73"/>
    <w:rsid w:val="00214FBC"/>
    <w:rsid w:val="00216115"/>
    <w:rsid w:val="00221081"/>
    <w:rsid w:val="00222346"/>
    <w:rsid w:val="00225C2B"/>
    <w:rsid w:val="00226102"/>
    <w:rsid w:val="00227BE3"/>
    <w:rsid w:val="002302B4"/>
    <w:rsid w:val="00233D8F"/>
    <w:rsid w:val="00234328"/>
    <w:rsid w:val="00236691"/>
    <w:rsid w:val="002403E8"/>
    <w:rsid w:val="00242CD3"/>
    <w:rsid w:val="002442B4"/>
    <w:rsid w:val="00246B3F"/>
    <w:rsid w:val="00247BBB"/>
    <w:rsid w:val="00255EFB"/>
    <w:rsid w:val="002607EB"/>
    <w:rsid w:val="002613B4"/>
    <w:rsid w:val="00266CEB"/>
    <w:rsid w:val="002670E3"/>
    <w:rsid w:val="002673FB"/>
    <w:rsid w:val="00267767"/>
    <w:rsid w:val="00271620"/>
    <w:rsid w:val="00272BB0"/>
    <w:rsid w:val="002776C3"/>
    <w:rsid w:val="002804EE"/>
    <w:rsid w:val="00283CEB"/>
    <w:rsid w:val="00285102"/>
    <w:rsid w:val="00285188"/>
    <w:rsid w:val="00286066"/>
    <w:rsid w:val="00290832"/>
    <w:rsid w:val="0029176A"/>
    <w:rsid w:val="00292324"/>
    <w:rsid w:val="00292656"/>
    <w:rsid w:val="002950AE"/>
    <w:rsid w:val="002958ED"/>
    <w:rsid w:val="0029696B"/>
    <w:rsid w:val="002A1371"/>
    <w:rsid w:val="002A5243"/>
    <w:rsid w:val="002A7539"/>
    <w:rsid w:val="002A75A7"/>
    <w:rsid w:val="002A7842"/>
    <w:rsid w:val="002B404E"/>
    <w:rsid w:val="002B43AF"/>
    <w:rsid w:val="002C684A"/>
    <w:rsid w:val="002C78D3"/>
    <w:rsid w:val="002D0735"/>
    <w:rsid w:val="002D20C2"/>
    <w:rsid w:val="002D66F8"/>
    <w:rsid w:val="002E0D9E"/>
    <w:rsid w:val="002E11C1"/>
    <w:rsid w:val="002E2C27"/>
    <w:rsid w:val="002E35F7"/>
    <w:rsid w:val="002E6BDC"/>
    <w:rsid w:val="002E6FB5"/>
    <w:rsid w:val="002E7145"/>
    <w:rsid w:val="002F1136"/>
    <w:rsid w:val="00300977"/>
    <w:rsid w:val="003009B3"/>
    <w:rsid w:val="003025EC"/>
    <w:rsid w:val="00305BD7"/>
    <w:rsid w:val="00306618"/>
    <w:rsid w:val="0031089D"/>
    <w:rsid w:val="0031092C"/>
    <w:rsid w:val="003111E4"/>
    <w:rsid w:val="003151C8"/>
    <w:rsid w:val="00316D24"/>
    <w:rsid w:val="00324653"/>
    <w:rsid w:val="0032705D"/>
    <w:rsid w:val="00340BAB"/>
    <w:rsid w:val="003430D0"/>
    <w:rsid w:val="00345D4E"/>
    <w:rsid w:val="00347814"/>
    <w:rsid w:val="0035063C"/>
    <w:rsid w:val="0035284B"/>
    <w:rsid w:val="00353E13"/>
    <w:rsid w:val="003567FF"/>
    <w:rsid w:val="003617E6"/>
    <w:rsid w:val="00361ED8"/>
    <w:rsid w:val="00363D90"/>
    <w:rsid w:val="003707CF"/>
    <w:rsid w:val="00370F5F"/>
    <w:rsid w:val="003728B5"/>
    <w:rsid w:val="00372DDE"/>
    <w:rsid w:val="00375CFB"/>
    <w:rsid w:val="00377313"/>
    <w:rsid w:val="003778A3"/>
    <w:rsid w:val="00382A57"/>
    <w:rsid w:val="00383645"/>
    <w:rsid w:val="003857C5"/>
    <w:rsid w:val="0039036A"/>
    <w:rsid w:val="00391933"/>
    <w:rsid w:val="00391CE1"/>
    <w:rsid w:val="003932DE"/>
    <w:rsid w:val="00393C01"/>
    <w:rsid w:val="00397DF8"/>
    <w:rsid w:val="003A0260"/>
    <w:rsid w:val="003A3C62"/>
    <w:rsid w:val="003A494E"/>
    <w:rsid w:val="003B131F"/>
    <w:rsid w:val="003B1842"/>
    <w:rsid w:val="003B1B59"/>
    <w:rsid w:val="003B2E0D"/>
    <w:rsid w:val="003B5B58"/>
    <w:rsid w:val="003B6B12"/>
    <w:rsid w:val="003B6D64"/>
    <w:rsid w:val="003B6F96"/>
    <w:rsid w:val="003B72FD"/>
    <w:rsid w:val="003C2416"/>
    <w:rsid w:val="003C4501"/>
    <w:rsid w:val="003C714E"/>
    <w:rsid w:val="003C72EB"/>
    <w:rsid w:val="003D0A35"/>
    <w:rsid w:val="003D2ADC"/>
    <w:rsid w:val="003D318D"/>
    <w:rsid w:val="003D38B0"/>
    <w:rsid w:val="003D74A0"/>
    <w:rsid w:val="003E1ED7"/>
    <w:rsid w:val="003E3571"/>
    <w:rsid w:val="003E376F"/>
    <w:rsid w:val="003E58BC"/>
    <w:rsid w:val="003E6649"/>
    <w:rsid w:val="003E70F6"/>
    <w:rsid w:val="003F44F2"/>
    <w:rsid w:val="00401926"/>
    <w:rsid w:val="00404D2E"/>
    <w:rsid w:val="0040505E"/>
    <w:rsid w:val="00405879"/>
    <w:rsid w:val="0040663E"/>
    <w:rsid w:val="00406A04"/>
    <w:rsid w:val="00411BFB"/>
    <w:rsid w:val="00413304"/>
    <w:rsid w:val="0041570F"/>
    <w:rsid w:val="00416001"/>
    <w:rsid w:val="004210D3"/>
    <w:rsid w:val="00421D16"/>
    <w:rsid w:val="00422DB3"/>
    <w:rsid w:val="00423938"/>
    <w:rsid w:val="004249BC"/>
    <w:rsid w:val="0042640A"/>
    <w:rsid w:val="00427041"/>
    <w:rsid w:val="00430660"/>
    <w:rsid w:val="00433719"/>
    <w:rsid w:val="00433D90"/>
    <w:rsid w:val="00434F28"/>
    <w:rsid w:val="00443892"/>
    <w:rsid w:val="004440F7"/>
    <w:rsid w:val="00450012"/>
    <w:rsid w:val="004507CB"/>
    <w:rsid w:val="00451D76"/>
    <w:rsid w:val="004530D9"/>
    <w:rsid w:val="00453408"/>
    <w:rsid w:val="00455E85"/>
    <w:rsid w:val="00457E2C"/>
    <w:rsid w:val="004631AA"/>
    <w:rsid w:val="00463D0B"/>
    <w:rsid w:val="00464E90"/>
    <w:rsid w:val="004660E6"/>
    <w:rsid w:val="00466743"/>
    <w:rsid w:val="004667EA"/>
    <w:rsid w:val="00467278"/>
    <w:rsid w:val="004702CC"/>
    <w:rsid w:val="00471061"/>
    <w:rsid w:val="00473882"/>
    <w:rsid w:val="00474097"/>
    <w:rsid w:val="00475172"/>
    <w:rsid w:val="004754D9"/>
    <w:rsid w:val="004767EB"/>
    <w:rsid w:val="00476CE5"/>
    <w:rsid w:val="00477665"/>
    <w:rsid w:val="00480173"/>
    <w:rsid w:val="00480A8A"/>
    <w:rsid w:val="00481370"/>
    <w:rsid w:val="004815C2"/>
    <w:rsid w:val="00481C94"/>
    <w:rsid w:val="00486784"/>
    <w:rsid w:val="00486E2D"/>
    <w:rsid w:val="004916A2"/>
    <w:rsid w:val="004922D6"/>
    <w:rsid w:val="004935B9"/>
    <w:rsid w:val="004936E3"/>
    <w:rsid w:val="00495BB6"/>
    <w:rsid w:val="004976E8"/>
    <w:rsid w:val="004A1A2E"/>
    <w:rsid w:val="004A218B"/>
    <w:rsid w:val="004A66D4"/>
    <w:rsid w:val="004A729B"/>
    <w:rsid w:val="004A7B5B"/>
    <w:rsid w:val="004B756D"/>
    <w:rsid w:val="004C1EA2"/>
    <w:rsid w:val="004C6ECE"/>
    <w:rsid w:val="004D1DBB"/>
    <w:rsid w:val="004D3160"/>
    <w:rsid w:val="004E16A7"/>
    <w:rsid w:val="004E5976"/>
    <w:rsid w:val="004E6971"/>
    <w:rsid w:val="004E7688"/>
    <w:rsid w:val="004E7D4D"/>
    <w:rsid w:val="004F18B7"/>
    <w:rsid w:val="004F5146"/>
    <w:rsid w:val="004F5842"/>
    <w:rsid w:val="005015CD"/>
    <w:rsid w:val="00502BC7"/>
    <w:rsid w:val="00503A5A"/>
    <w:rsid w:val="00506751"/>
    <w:rsid w:val="00506C0B"/>
    <w:rsid w:val="0050706D"/>
    <w:rsid w:val="00507D1E"/>
    <w:rsid w:val="00511A46"/>
    <w:rsid w:val="00512407"/>
    <w:rsid w:val="00513410"/>
    <w:rsid w:val="005136E9"/>
    <w:rsid w:val="00514007"/>
    <w:rsid w:val="005148A0"/>
    <w:rsid w:val="00522B82"/>
    <w:rsid w:val="005236F4"/>
    <w:rsid w:val="00526C83"/>
    <w:rsid w:val="005301F6"/>
    <w:rsid w:val="00532936"/>
    <w:rsid w:val="005372F0"/>
    <w:rsid w:val="0054221F"/>
    <w:rsid w:val="00542DFE"/>
    <w:rsid w:val="00542E8F"/>
    <w:rsid w:val="005442AB"/>
    <w:rsid w:val="00544574"/>
    <w:rsid w:val="0054479A"/>
    <w:rsid w:val="00544A17"/>
    <w:rsid w:val="00544AAC"/>
    <w:rsid w:val="00545CF8"/>
    <w:rsid w:val="005462BB"/>
    <w:rsid w:val="00546F0E"/>
    <w:rsid w:val="005566C8"/>
    <w:rsid w:val="00561EBF"/>
    <w:rsid w:val="00567021"/>
    <w:rsid w:val="005702CF"/>
    <w:rsid w:val="00572234"/>
    <w:rsid w:val="00574830"/>
    <w:rsid w:val="00575690"/>
    <w:rsid w:val="00575D0C"/>
    <w:rsid w:val="00575F3B"/>
    <w:rsid w:val="0057653F"/>
    <w:rsid w:val="0058101A"/>
    <w:rsid w:val="00581C8B"/>
    <w:rsid w:val="00582552"/>
    <w:rsid w:val="00583FC8"/>
    <w:rsid w:val="0058530E"/>
    <w:rsid w:val="0058708D"/>
    <w:rsid w:val="00590133"/>
    <w:rsid w:val="00591422"/>
    <w:rsid w:val="00592D80"/>
    <w:rsid w:val="0059476B"/>
    <w:rsid w:val="00594E71"/>
    <w:rsid w:val="00595462"/>
    <w:rsid w:val="00595580"/>
    <w:rsid w:val="005956C1"/>
    <w:rsid w:val="00595E67"/>
    <w:rsid w:val="00596FC0"/>
    <w:rsid w:val="005A1608"/>
    <w:rsid w:val="005A2C52"/>
    <w:rsid w:val="005A31C9"/>
    <w:rsid w:val="005A3B61"/>
    <w:rsid w:val="005B34F0"/>
    <w:rsid w:val="005B4376"/>
    <w:rsid w:val="005B4448"/>
    <w:rsid w:val="005B57CA"/>
    <w:rsid w:val="005B5E90"/>
    <w:rsid w:val="005B6A49"/>
    <w:rsid w:val="005B72D2"/>
    <w:rsid w:val="005C0B82"/>
    <w:rsid w:val="005C1652"/>
    <w:rsid w:val="005C2FA1"/>
    <w:rsid w:val="005C3874"/>
    <w:rsid w:val="005C3B50"/>
    <w:rsid w:val="005C4B4F"/>
    <w:rsid w:val="005D2A8F"/>
    <w:rsid w:val="005D42AD"/>
    <w:rsid w:val="005D454F"/>
    <w:rsid w:val="005D4DA9"/>
    <w:rsid w:val="005D5657"/>
    <w:rsid w:val="005D5913"/>
    <w:rsid w:val="005D5E1F"/>
    <w:rsid w:val="005E2A57"/>
    <w:rsid w:val="005E4A13"/>
    <w:rsid w:val="005E534A"/>
    <w:rsid w:val="005F06D4"/>
    <w:rsid w:val="005F0E4C"/>
    <w:rsid w:val="005F25B1"/>
    <w:rsid w:val="005F41FA"/>
    <w:rsid w:val="005F573B"/>
    <w:rsid w:val="005F57B1"/>
    <w:rsid w:val="00600F9F"/>
    <w:rsid w:val="00602395"/>
    <w:rsid w:val="00605794"/>
    <w:rsid w:val="00605AFD"/>
    <w:rsid w:val="00606080"/>
    <w:rsid w:val="00612287"/>
    <w:rsid w:val="006122F6"/>
    <w:rsid w:val="0061238F"/>
    <w:rsid w:val="00613C33"/>
    <w:rsid w:val="00615140"/>
    <w:rsid w:val="00615525"/>
    <w:rsid w:val="006216AC"/>
    <w:rsid w:val="0062329C"/>
    <w:rsid w:val="006239AE"/>
    <w:rsid w:val="00626BB9"/>
    <w:rsid w:val="006308F6"/>
    <w:rsid w:val="00630A11"/>
    <w:rsid w:val="00630EAA"/>
    <w:rsid w:val="00631521"/>
    <w:rsid w:val="0063161E"/>
    <w:rsid w:val="00633D35"/>
    <w:rsid w:val="00633FB4"/>
    <w:rsid w:val="00636C0C"/>
    <w:rsid w:val="006376A3"/>
    <w:rsid w:val="006415D4"/>
    <w:rsid w:val="00647368"/>
    <w:rsid w:val="00647A75"/>
    <w:rsid w:val="00651999"/>
    <w:rsid w:val="006529FF"/>
    <w:rsid w:val="00653BE4"/>
    <w:rsid w:val="00654AFF"/>
    <w:rsid w:val="006550B2"/>
    <w:rsid w:val="006556A3"/>
    <w:rsid w:val="006558E6"/>
    <w:rsid w:val="00656861"/>
    <w:rsid w:val="00660D65"/>
    <w:rsid w:val="00665FB1"/>
    <w:rsid w:val="006668C0"/>
    <w:rsid w:val="006670AD"/>
    <w:rsid w:val="0067189B"/>
    <w:rsid w:val="0067398F"/>
    <w:rsid w:val="00674F68"/>
    <w:rsid w:val="006767F2"/>
    <w:rsid w:val="00676806"/>
    <w:rsid w:val="006773C7"/>
    <w:rsid w:val="006830DA"/>
    <w:rsid w:val="00686216"/>
    <w:rsid w:val="0069072A"/>
    <w:rsid w:val="00693FFD"/>
    <w:rsid w:val="00694401"/>
    <w:rsid w:val="0069444B"/>
    <w:rsid w:val="00694595"/>
    <w:rsid w:val="00694BC9"/>
    <w:rsid w:val="006961BF"/>
    <w:rsid w:val="0069685A"/>
    <w:rsid w:val="00696AF0"/>
    <w:rsid w:val="006A04C0"/>
    <w:rsid w:val="006A0686"/>
    <w:rsid w:val="006A09FF"/>
    <w:rsid w:val="006A3B28"/>
    <w:rsid w:val="006A5396"/>
    <w:rsid w:val="006B17F7"/>
    <w:rsid w:val="006B1AA7"/>
    <w:rsid w:val="006B346F"/>
    <w:rsid w:val="006C00EB"/>
    <w:rsid w:val="006C06CA"/>
    <w:rsid w:val="006C1802"/>
    <w:rsid w:val="006C3689"/>
    <w:rsid w:val="006D38AF"/>
    <w:rsid w:val="006D6AC7"/>
    <w:rsid w:val="006D702C"/>
    <w:rsid w:val="006E00B3"/>
    <w:rsid w:val="006E0BB1"/>
    <w:rsid w:val="006E1104"/>
    <w:rsid w:val="006E18AA"/>
    <w:rsid w:val="006E2377"/>
    <w:rsid w:val="006E3B37"/>
    <w:rsid w:val="006E4B9C"/>
    <w:rsid w:val="006E5A84"/>
    <w:rsid w:val="006E63F9"/>
    <w:rsid w:val="006E7A3B"/>
    <w:rsid w:val="006F5AD7"/>
    <w:rsid w:val="006F6F0A"/>
    <w:rsid w:val="0070000D"/>
    <w:rsid w:val="00701CE7"/>
    <w:rsid w:val="00703D82"/>
    <w:rsid w:val="00703E97"/>
    <w:rsid w:val="00704F25"/>
    <w:rsid w:val="00706BFC"/>
    <w:rsid w:val="00710318"/>
    <w:rsid w:val="007112D2"/>
    <w:rsid w:val="00711B20"/>
    <w:rsid w:val="0071209F"/>
    <w:rsid w:val="00713B8C"/>
    <w:rsid w:val="00713ECB"/>
    <w:rsid w:val="00714493"/>
    <w:rsid w:val="00715030"/>
    <w:rsid w:val="007211C8"/>
    <w:rsid w:val="00721C0B"/>
    <w:rsid w:val="00723210"/>
    <w:rsid w:val="007237E5"/>
    <w:rsid w:val="0072450D"/>
    <w:rsid w:val="00726029"/>
    <w:rsid w:val="0072682A"/>
    <w:rsid w:val="0073373D"/>
    <w:rsid w:val="007338AC"/>
    <w:rsid w:val="00740129"/>
    <w:rsid w:val="007418BC"/>
    <w:rsid w:val="00742D02"/>
    <w:rsid w:val="00743BA6"/>
    <w:rsid w:val="007476B4"/>
    <w:rsid w:val="007510EA"/>
    <w:rsid w:val="00752B33"/>
    <w:rsid w:val="0075480E"/>
    <w:rsid w:val="00755CC8"/>
    <w:rsid w:val="00756C9E"/>
    <w:rsid w:val="007573EF"/>
    <w:rsid w:val="00761FF4"/>
    <w:rsid w:val="00762EC5"/>
    <w:rsid w:val="00763255"/>
    <w:rsid w:val="00770414"/>
    <w:rsid w:val="00772696"/>
    <w:rsid w:val="00774EFD"/>
    <w:rsid w:val="00776642"/>
    <w:rsid w:val="00776EF5"/>
    <w:rsid w:val="00782E9B"/>
    <w:rsid w:val="00785FEA"/>
    <w:rsid w:val="00786173"/>
    <w:rsid w:val="00786927"/>
    <w:rsid w:val="00790CEA"/>
    <w:rsid w:val="007943E5"/>
    <w:rsid w:val="007968F4"/>
    <w:rsid w:val="00796A8C"/>
    <w:rsid w:val="007A3073"/>
    <w:rsid w:val="007A421D"/>
    <w:rsid w:val="007A4E83"/>
    <w:rsid w:val="007B19EE"/>
    <w:rsid w:val="007B2334"/>
    <w:rsid w:val="007B2443"/>
    <w:rsid w:val="007C42FA"/>
    <w:rsid w:val="007D1409"/>
    <w:rsid w:val="007D3112"/>
    <w:rsid w:val="007D3B94"/>
    <w:rsid w:val="007D49C3"/>
    <w:rsid w:val="007D5852"/>
    <w:rsid w:val="007D5953"/>
    <w:rsid w:val="007E0BC4"/>
    <w:rsid w:val="007E57EE"/>
    <w:rsid w:val="007F13B5"/>
    <w:rsid w:val="007F22B0"/>
    <w:rsid w:val="007F3279"/>
    <w:rsid w:val="007F3B6C"/>
    <w:rsid w:val="007F4136"/>
    <w:rsid w:val="007F42C4"/>
    <w:rsid w:val="007F4453"/>
    <w:rsid w:val="007F6371"/>
    <w:rsid w:val="007F65D6"/>
    <w:rsid w:val="00804B30"/>
    <w:rsid w:val="00806494"/>
    <w:rsid w:val="00807331"/>
    <w:rsid w:val="00807969"/>
    <w:rsid w:val="00812329"/>
    <w:rsid w:val="00813D8B"/>
    <w:rsid w:val="00820C35"/>
    <w:rsid w:val="00826792"/>
    <w:rsid w:val="00830562"/>
    <w:rsid w:val="00833A9D"/>
    <w:rsid w:val="008346DF"/>
    <w:rsid w:val="00840735"/>
    <w:rsid w:val="00840B57"/>
    <w:rsid w:val="008451FD"/>
    <w:rsid w:val="00845D6F"/>
    <w:rsid w:val="00846393"/>
    <w:rsid w:val="00846A0F"/>
    <w:rsid w:val="00850AAA"/>
    <w:rsid w:val="00855058"/>
    <w:rsid w:val="0085613C"/>
    <w:rsid w:val="00861CD9"/>
    <w:rsid w:val="00861DCF"/>
    <w:rsid w:val="00862B86"/>
    <w:rsid w:val="00865861"/>
    <w:rsid w:val="0086586D"/>
    <w:rsid w:val="008669CC"/>
    <w:rsid w:val="00867399"/>
    <w:rsid w:val="0087089B"/>
    <w:rsid w:val="008718C1"/>
    <w:rsid w:val="008722CD"/>
    <w:rsid w:val="00873A0D"/>
    <w:rsid w:val="00875F90"/>
    <w:rsid w:val="0087651F"/>
    <w:rsid w:val="0087655C"/>
    <w:rsid w:val="00877769"/>
    <w:rsid w:val="00877D40"/>
    <w:rsid w:val="008801D3"/>
    <w:rsid w:val="00883494"/>
    <w:rsid w:val="00883592"/>
    <w:rsid w:val="00884112"/>
    <w:rsid w:val="00884142"/>
    <w:rsid w:val="00884CCC"/>
    <w:rsid w:val="00890916"/>
    <w:rsid w:val="008909AA"/>
    <w:rsid w:val="00891C04"/>
    <w:rsid w:val="00891EAA"/>
    <w:rsid w:val="00892995"/>
    <w:rsid w:val="00893565"/>
    <w:rsid w:val="00896431"/>
    <w:rsid w:val="008964DD"/>
    <w:rsid w:val="00896F58"/>
    <w:rsid w:val="008972A0"/>
    <w:rsid w:val="008A04F0"/>
    <w:rsid w:val="008A71EE"/>
    <w:rsid w:val="008B145F"/>
    <w:rsid w:val="008B1EE8"/>
    <w:rsid w:val="008B22CA"/>
    <w:rsid w:val="008B291D"/>
    <w:rsid w:val="008B30DC"/>
    <w:rsid w:val="008B4EF8"/>
    <w:rsid w:val="008B4F53"/>
    <w:rsid w:val="008B5CAC"/>
    <w:rsid w:val="008C2E0B"/>
    <w:rsid w:val="008C6D5B"/>
    <w:rsid w:val="008C6FFE"/>
    <w:rsid w:val="008D0CD9"/>
    <w:rsid w:val="008D2578"/>
    <w:rsid w:val="008D2D93"/>
    <w:rsid w:val="008D4CA3"/>
    <w:rsid w:val="008E0063"/>
    <w:rsid w:val="008E1846"/>
    <w:rsid w:val="008E1A70"/>
    <w:rsid w:val="008E2511"/>
    <w:rsid w:val="008E37EF"/>
    <w:rsid w:val="008F4C32"/>
    <w:rsid w:val="008F79D8"/>
    <w:rsid w:val="00903304"/>
    <w:rsid w:val="00903BCD"/>
    <w:rsid w:val="009054B4"/>
    <w:rsid w:val="00905C9C"/>
    <w:rsid w:val="00905CCB"/>
    <w:rsid w:val="00907133"/>
    <w:rsid w:val="009103DE"/>
    <w:rsid w:val="0091078F"/>
    <w:rsid w:val="00913C50"/>
    <w:rsid w:val="00920FA7"/>
    <w:rsid w:val="009217D9"/>
    <w:rsid w:val="00922668"/>
    <w:rsid w:val="009237D6"/>
    <w:rsid w:val="00923AAF"/>
    <w:rsid w:val="00925992"/>
    <w:rsid w:val="00932EF6"/>
    <w:rsid w:val="00933A10"/>
    <w:rsid w:val="00934B02"/>
    <w:rsid w:val="009409CB"/>
    <w:rsid w:val="00942523"/>
    <w:rsid w:val="009450FC"/>
    <w:rsid w:val="00945759"/>
    <w:rsid w:val="00947126"/>
    <w:rsid w:val="00947D84"/>
    <w:rsid w:val="00950255"/>
    <w:rsid w:val="0095146B"/>
    <w:rsid w:val="009533F2"/>
    <w:rsid w:val="00953CF3"/>
    <w:rsid w:val="00953DD1"/>
    <w:rsid w:val="009542DA"/>
    <w:rsid w:val="00955324"/>
    <w:rsid w:val="0096277E"/>
    <w:rsid w:val="009641BE"/>
    <w:rsid w:val="009701ED"/>
    <w:rsid w:val="00970318"/>
    <w:rsid w:val="00971445"/>
    <w:rsid w:val="00972248"/>
    <w:rsid w:val="0097753D"/>
    <w:rsid w:val="0098229D"/>
    <w:rsid w:val="00983538"/>
    <w:rsid w:val="0098623D"/>
    <w:rsid w:val="009863A2"/>
    <w:rsid w:val="00987903"/>
    <w:rsid w:val="0099396D"/>
    <w:rsid w:val="0099446A"/>
    <w:rsid w:val="00995E0B"/>
    <w:rsid w:val="00996855"/>
    <w:rsid w:val="00996B6D"/>
    <w:rsid w:val="009974A7"/>
    <w:rsid w:val="009A6A34"/>
    <w:rsid w:val="009A75B1"/>
    <w:rsid w:val="009A7991"/>
    <w:rsid w:val="009B03F5"/>
    <w:rsid w:val="009B1E2F"/>
    <w:rsid w:val="009B3BE0"/>
    <w:rsid w:val="009B436D"/>
    <w:rsid w:val="009B5DCA"/>
    <w:rsid w:val="009B7F9A"/>
    <w:rsid w:val="009C326B"/>
    <w:rsid w:val="009C7F55"/>
    <w:rsid w:val="009D0F93"/>
    <w:rsid w:val="009D1112"/>
    <w:rsid w:val="009D144E"/>
    <w:rsid w:val="009D4266"/>
    <w:rsid w:val="009D4997"/>
    <w:rsid w:val="009D49DD"/>
    <w:rsid w:val="009D61CB"/>
    <w:rsid w:val="009E008B"/>
    <w:rsid w:val="009E7083"/>
    <w:rsid w:val="009F2D51"/>
    <w:rsid w:val="009F7716"/>
    <w:rsid w:val="00A002C8"/>
    <w:rsid w:val="00A01E6C"/>
    <w:rsid w:val="00A0320C"/>
    <w:rsid w:val="00A10B42"/>
    <w:rsid w:val="00A114CE"/>
    <w:rsid w:val="00A15C80"/>
    <w:rsid w:val="00A16F78"/>
    <w:rsid w:val="00A17CAB"/>
    <w:rsid w:val="00A220E2"/>
    <w:rsid w:val="00A221B7"/>
    <w:rsid w:val="00A24305"/>
    <w:rsid w:val="00A33601"/>
    <w:rsid w:val="00A37C17"/>
    <w:rsid w:val="00A404B8"/>
    <w:rsid w:val="00A4127C"/>
    <w:rsid w:val="00A4144D"/>
    <w:rsid w:val="00A43C58"/>
    <w:rsid w:val="00A43DE4"/>
    <w:rsid w:val="00A44B58"/>
    <w:rsid w:val="00A50533"/>
    <w:rsid w:val="00A525D5"/>
    <w:rsid w:val="00A53F5B"/>
    <w:rsid w:val="00A5715D"/>
    <w:rsid w:val="00A57EBC"/>
    <w:rsid w:val="00A632E9"/>
    <w:rsid w:val="00A64026"/>
    <w:rsid w:val="00A64F6F"/>
    <w:rsid w:val="00A66355"/>
    <w:rsid w:val="00A674EF"/>
    <w:rsid w:val="00A712F9"/>
    <w:rsid w:val="00A7277C"/>
    <w:rsid w:val="00A739F9"/>
    <w:rsid w:val="00A745B5"/>
    <w:rsid w:val="00A7596F"/>
    <w:rsid w:val="00A76C8F"/>
    <w:rsid w:val="00A7781A"/>
    <w:rsid w:val="00A80418"/>
    <w:rsid w:val="00A81454"/>
    <w:rsid w:val="00A84663"/>
    <w:rsid w:val="00A8547E"/>
    <w:rsid w:val="00A863B7"/>
    <w:rsid w:val="00A949B1"/>
    <w:rsid w:val="00A95430"/>
    <w:rsid w:val="00AA503E"/>
    <w:rsid w:val="00AA5BD9"/>
    <w:rsid w:val="00AA6C0D"/>
    <w:rsid w:val="00AA743E"/>
    <w:rsid w:val="00AB136E"/>
    <w:rsid w:val="00AB1982"/>
    <w:rsid w:val="00AB3646"/>
    <w:rsid w:val="00AB422E"/>
    <w:rsid w:val="00AB6242"/>
    <w:rsid w:val="00AB6AE3"/>
    <w:rsid w:val="00AC04D4"/>
    <w:rsid w:val="00AC0897"/>
    <w:rsid w:val="00AC0A16"/>
    <w:rsid w:val="00AC10F4"/>
    <w:rsid w:val="00AC1530"/>
    <w:rsid w:val="00AC27D4"/>
    <w:rsid w:val="00AC673C"/>
    <w:rsid w:val="00AC70F9"/>
    <w:rsid w:val="00AD0EB9"/>
    <w:rsid w:val="00AD201E"/>
    <w:rsid w:val="00AD5066"/>
    <w:rsid w:val="00AD6FE6"/>
    <w:rsid w:val="00AD730B"/>
    <w:rsid w:val="00AE0A74"/>
    <w:rsid w:val="00AE180E"/>
    <w:rsid w:val="00AE32F0"/>
    <w:rsid w:val="00AE4B7C"/>
    <w:rsid w:val="00AF0226"/>
    <w:rsid w:val="00AF0D3D"/>
    <w:rsid w:val="00AF6C86"/>
    <w:rsid w:val="00AF76A0"/>
    <w:rsid w:val="00B00BC8"/>
    <w:rsid w:val="00B01308"/>
    <w:rsid w:val="00B02CED"/>
    <w:rsid w:val="00B02D2D"/>
    <w:rsid w:val="00B02F3D"/>
    <w:rsid w:val="00B05DEC"/>
    <w:rsid w:val="00B1021D"/>
    <w:rsid w:val="00B10A32"/>
    <w:rsid w:val="00B12163"/>
    <w:rsid w:val="00B123BF"/>
    <w:rsid w:val="00B12D44"/>
    <w:rsid w:val="00B15773"/>
    <w:rsid w:val="00B21563"/>
    <w:rsid w:val="00B24F3C"/>
    <w:rsid w:val="00B255E7"/>
    <w:rsid w:val="00B26643"/>
    <w:rsid w:val="00B31146"/>
    <w:rsid w:val="00B31DD1"/>
    <w:rsid w:val="00B326F4"/>
    <w:rsid w:val="00B332B9"/>
    <w:rsid w:val="00B343EE"/>
    <w:rsid w:val="00B35B77"/>
    <w:rsid w:val="00B36063"/>
    <w:rsid w:val="00B36179"/>
    <w:rsid w:val="00B36FF1"/>
    <w:rsid w:val="00B4003D"/>
    <w:rsid w:val="00B42964"/>
    <w:rsid w:val="00B4314B"/>
    <w:rsid w:val="00B44BAB"/>
    <w:rsid w:val="00B4759A"/>
    <w:rsid w:val="00B47A79"/>
    <w:rsid w:val="00B5051E"/>
    <w:rsid w:val="00B50FE9"/>
    <w:rsid w:val="00B51112"/>
    <w:rsid w:val="00B53660"/>
    <w:rsid w:val="00B60977"/>
    <w:rsid w:val="00B6354C"/>
    <w:rsid w:val="00B646FF"/>
    <w:rsid w:val="00B66094"/>
    <w:rsid w:val="00B70380"/>
    <w:rsid w:val="00B75038"/>
    <w:rsid w:val="00B75974"/>
    <w:rsid w:val="00B775E6"/>
    <w:rsid w:val="00B779F1"/>
    <w:rsid w:val="00B8157D"/>
    <w:rsid w:val="00B83BED"/>
    <w:rsid w:val="00B8499B"/>
    <w:rsid w:val="00B8610F"/>
    <w:rsid w:val="00B869A6"/>
    <w:rsid w:val="00B9288A"/>
    <w:rsid w:val="00B93D4A"/>
    <w:rsid w:val="00B94A8D"/>
    <w:rsid w:val="00B94AFE"/>
    <w:rsid w:val="00BA0D46"/>
    <w:rsid w:val="00BA0E30"/>
    <w:rsid w:val="00BA164D"/>
    <w:rsid w:val="00BA16AB"/>
    <w:rsid w:val="00BA3A33"/>
    <w:rsid w:val="00BA644C"/>
    <w:rsid w:val="00BB3329"/>
    <w:rsid w:val="00BB3FB5"/>
    <w:rsid w:val="00BB6AFF"/>
    <w:rsid w:val="00BB6ED0"/>
    <w:rsid w:val="00BB6FFC"/>
    <w:rsid w:val="00BC122D"/>
    <w:rsid w:val="00BC2D76"/>
    <w:rsid w:val="00BC3A13"/>
    <w:rsid w:val="00BC49A6"/>
    <w:rsid w:val="00BC72EA"/>
    <w:rsid w:val="00BC7467"/>
    <w:rsid w:val="00BD0D52"/>
    <w:rsid w:val="00BD20E7"/>
    <w:rsid w:val="00BD2364"/>
    <w:rsid w:val="00BD4C66"/>
    <w:rsid w:val="00BD6F4D"/>
    <w:rsid w:val="00BD7262"/>
    <w:rsid w:val="00BE4810"/>
    <w:rsid w:val="00BE4EB5"/>
    <w:rsid w:val="00BE6542"/>
    <w:rsid w:val="00BE7FF5"/>
    <w:rsid w:val="00BF2973"/>
    <w:rsid w:val="00BF739C"/>
    <w:rsid w:val="00BF750D"/>
    <w:rsid w:val="00BF7631"/>
    <w:rsid w:val="00C024E1"/>
    <w:rsid w:val="00C04505"/>
    <w:rsid w:val="00C0669B"/>
    <w:rsid w:val="00C067AF"/>
    <w:rsid w:val="00C14257"/>
    <w:rsid w:val="00C165FF"/>
    <w:rsid w:val="00C23144"/>
    <w:rsid w:val="00C234BC"/>
    <w:rsid w:val="00C2406D"/>
    <w:rsid w:val="00C279FD"/>
    <w:rsid w:val="00C3089F"/>
    <w:rsid w:val="00C32DDE"/>
    <w:rsid w:val="00C405E5"/>
    <w:rsid w:val="00C40D5B"/>
    <w:rsid w:val="00C41DFE"/>
    <w:rsid w:val="00C45C26"/>
    <w:rsid w:val="00C50018"/>
    <w:rsid w:val="00C51244"/>
    <w:rsid w:val="00C523F5"/>
    <w:rsid w:val="00C533D8"/>
    <w:rsid w:val="00C5424B"/>
    <w:rsid w:val="00C55FE4"/>
    <w:rsid w:val="00C560DD"/>
    <w:rsid w:val="00C57703"/>
    <w:rsid w:val="00C60223"/>
    <w:rsid w:val="00C61DD7"/>
    <w:rsid w:val="00C622B8"/>
    <w:rsid w:val="00C668A8"/>
    <w:rsid w:val="00C72046"/>
    <w:rsid w:val="00C735B1"/>
    <w:rsid w:val="00C75295"/>
    <w:rsid w:val="00C777D1"/>
    <w:rsid w:val="00C82E4F"/>
    <w:rsid w:val="00C83A6B"/>
    <w:rsid w:val="00C863C5"/>
    <w:rsid w:val="00C866E3"/>
    <w:rsid w:val="00C8722C"/>
    <w:rsid w:val="00C9009B"/>
    <w:rsid w:val="00C90601"/>
    <w:rsid w:val="00C93959"/>
    <w:rsid w:val="00C94869"/>
    <w:rsid w:val="00C978C1"/>
    <w:rsid w:val="00CA1CE8"/>
    <w:rsid w:val="00CA2F2F"/>
    <w:rsid w:val="00CA5550"/>
    <w:rsid w:val="00CA75E3"/>
    <w:rsid w:val="00CA7CB0"/>
    <w:rsid w:val="00CB269C"/>
    <w:rsid w:val="00CB33D8"/>
    <w:rsid w:val="00CB367E"/>
    <w:rsid w:val="00CB4B0B"/>
    <w:rsid w:val="00CB53CE"/>
    <w:rsid w:val="00CB6283"/>
    <w:rsid w:val="00CB6F43"/>
    <w:rsid w:val="00CC0A1F"/>
    <w:rsid w:val="00CC1F0D"/>
    <w:rsid w:val="00CC2D55"/>
    <w:rsid w:val="00CC4B49"/>
    <w:rsid w:val="00CC519A"/>
    <w:rsid w:val="00CC54D5"/>
    <w:rsid w:val="00CC676C"/>
    <w:rsid w:val="00CC7441"/>
    <w:rsid w:val="00CC7B8C"/>
    <w:rsid w:val="00CD42CC"/>
    <w:rsid w:val="00CD662E"/>
    <w:rsid w:val="00CD6F75"/>
    <w:rsid w:val="00CE011E"/>
    <w:rsid w:val="00CE54F4"/>
    <w:rsid w:val="00CE5581"/>
    <w:rsid w:val="00CE6016"/>
    <w:rsid w:val="00CF1A5F"/>
    <w:rsid w:val="00CF61C6"/>
    <w:rsid w:val="00D01F10"/>
    <w:rsid w:val="00D02F82"/>
    <w:rsid w:val="00D109BC"/>
    <w:rsid w:val="00D119FF"/>
    <w:rsid w:val="00D12DF6"/>
    <w:rsid w:val="00D130F7"/>
    <w:rsid w:val="00D15A40"/>
    <w:rsid w:val="00D16F47"/>
    <w:rsid w:val="00D2013D"/>
    <w:rsid w:val="00D20428"/>
    <w:rsid w:val="00D212B3"/>
    <w:rsid w:val="00D240E7"/>
    <w:rsid w:val="00D2561F"/>
    <w:rsid w:val="00D276DC"/>
    <w:rsid w:val="00D30D6D"/>
    <w:rsid w:val="00D31A0D"/>
    <w:rsid w:val="00D344A5"/>
    <w:rsid w:val="00D35A05"/>
    <w:rsid w:val="00D35F53"/>
    <w:rsid w:val="00D36226"/>
    <w:rsid w:val="00D37444"/>
    <w:rsid w:val="00D37A8B"/>
    <w:rsid w:val="00D40619"/>
    <w:rsid w:val="00D40644"/>
    <w:rsid w:val="00D40869"/>
    <w:rsid w:val="00D40ECB"/>
    <w:rsid w:val="00D41744"/>
    <w:rsid w:val="00D4201C"/>
    <w:rsid w:val="00D4660E"/>
    <w:rsid w:val="00D50264"/>
    <w:rsid w:val="00D535E9"/>
    <w:rsid w:val="00D54D54"/>
    <w:rsid w:val="00D56CF7"/>
    <w:rsid w:val="00D577CF"/>
    <w:rsid w:val="00D577D1"/>
    <w:rsid w:val="00D605A6"/>
    <w:rsid w:val="00D7185A"/>
    <w:rsid w:val="00D71999"/>
    <w:rsid w:val="00D725F3"/>
    <w:rsid w:val="00D75D79"/>
    <w:rsid w:val="00D76D0C"/>
    <w:rsid w:val="00D83A62"/>
    <w:rsid w:val="00D85AD8"/>
    <w:rsid w:val="00D8783C"/>
    <w:rsid w:val="00D9377F"/>
    <w:rsid w:val="00D93C13"/>
    <w:rsid w:val="00D9550C"/>
    <w:rsid w:val="00DA1788"/>
    <w:rsid w:val="00DA1A9F"/>
    <w:rsid w:val="00DA391C"/>
    <w:rsid w:val="00DA3BD1"/>
    <w:rsid w:val="00DA4E90"/>
    <w:rsid w:val="00DA4FE5"/>
    <w:rsid w:val="00DA537F"/>
    <w:rsid w:val="00DA6360"/>
    <w:rsid w:val="00DB059D"/>
    <w:rsid w:val="00DB1645"/>
    <w:rsid w:val="00DB328B"/>
    <w:rsid w:val="00DB4454"/>
    <w:rsid w:val="00DB6DB6"/>
    <w:rsid w:val="00DB71E5"/>
    <w:rsid w:val="00DC24B5"/>
    <w:rsid w:val="00DC4119"/>
    <w:rsid w:val="00DC453F"/>
    <w:rsid w:val="00DC7D25"/>
    <w:rsid w:val="00DD13A3"/>
    <w:rsid w:val="00DD5F59"/>
    <w:rsid w:val="00DD6813"/>
    <w:rsid w:val="00DD6E22"/>
    <w:rsid w:val="00DE45D7"/>
    <w:rsid w:val="00DE5DA1"/>
    <w:rsid w:val="00DE73B3"/>
    <w:rsid w:val="00DE79E7"/>
    <w:rsid w:val="00DF000A"/>
    <w:rsid w:val="00DF2A6F"/>
    <w:rsid w:val="00DF32FF"/>
    <w:rsid w:val="00DF7403"/>
    <w:rsid w:val="00E003F6"/>
    <w:rsid w:val="00E04EC4"/>
    <w:rsid w:val="00E05078"/>
    <w:rsid w:val="00E072C3"/>
    <w:rsid w:val="00E07A9E"/>
    <w:rsid w:val="00E103CB"/>
    <w:rsid w:val="00E12C4E"/>
    <w:rsid w:val="00E13607"/>
    <w:rsid w:val="00E14728"/>
    <w:rsid w:val="00E206B6"/>
    <w:rsid w:val="00E21982"/>
    <w:rsid w:val="00E21CB2"/>
    <w:rsid w:val="00E23902"/>
    <w:rsid w:val="00E23A3A"/>
    <w:rsid w:val="00E2474B"/>
    <w:rsid w:val="00E2611D"/>
    <w:rsid w:val="00E26D4F"/>
    <w:rsid w:val="00E31990"/>
    <w:rsid w:val="00E345D3"/>
    <w:rsid w:val="00E41D6D"/>
    <w:rsid w:val="00E426C2"/>
    <w:rsid w:val="00E42D4D"/>
    <w:rsid w:val="00E5080D"/>
    <w:rsid w:val="00E51E01"/>
    <w:rsid w:val="00E527F7"/>
    <w:rsid w:val="00E53F10"/>
    <w:rsid w:val="00E54BF7"/>
    <w:rsid w:val="00E55BFB"/>
    <w:rsid w:val="00E57F28"/>
    <w:rsid w:val="00E61E61"/>
    <w:rsid w:val="00E63F2F"/>
    <w:rsid w:val="00E77BFC"/>
    <w:rsid w:val="00E77D8A"/>
    <w:rsid w:val="00E81064"/>
    <w:rsid w:val="00E8138D"/>
    <w:rsid w:val="00E819DF"/>
    <w:rsid w:val="00E826FF"/>
    <w:rsid w:val="00E84CE4"/>
    <w:rsid w:val="00E84FF7"/>
    <w:rsid w:val="00E91CC4"/>
    <w:rsid w:val="00E92260"/>
    <w:rsid w:val="00E93D91"/>
    <w:rsid w:val="00E93F44"/>
    <w:rsid w:val="00E97184"/>
    <w:rsid w:val="00EA0319"/>
    <w:rsid w:val="00EA2715"/>
    <w:rsid w:val="00EA2D43"/>
    <w:rsid w:val="00EA53CB"/>
    <w:rsid w:val="00EB1E8C"/>
    <w:rsid w:val="00EB2D8B"/>
    <w:rsid w:val="00EB536F"/>
    <w:rsid w:val="00EC29FF"/>
    <w:rsid w:val="00EC5576"/>
    <w:rsid w:val="00EC7388"/>
    <w:rsid w:val="00ED22FB"/>
    <w:rsid w:val="00ED2D45"/>
    <w:rsid w:val="00ED66CC"/>
    <w:rsid w:val="00ED6A02"/>
    <w:rsid w:val="00ED7E0F"/>
    <w:rsid w:val="00EE0674"/>
    <w:rsid w:val="00EE08EB"/>
    <w:rsid w:val="00EE10FB"/>
    <w:rsid w:val="00EE29EB"/>
    <w:rsid w:val="00EE5460"/>
    <w:rsid w:val="00EF0C78"/>
    <w:rsid w:val="00EF0C7C"/>
    <w:rsid w:val="00EF0CAE"/>
    <w:rsid w:val="00EF21D4"/>
    <w:rsid w:val="00EF2BD9"/>
    <w:rsid w:val="00EF3F08"/>
    <w:rsid w:val="00EF6A5C"/>
    <w:rsid w:val="00EF6C94"/>
    <w:rsid w:val="00EF7C31"/>
    <w:rsid w:val="00EF7F7A"/>
    <w:rsid w:val="00F00908"/>
    <w:rsid w:val="00F00C2C"/>
    <w:rsid w:val="00F04679"/>
    <w:rsid w:val="00F0479B"/>
    <w:rsid w:val="00F04A22"/>
    <w:rsid w:val="00F06F69"/>
    <w:rsid w:val="00F109AE"/>
    <w:rsid w:val="00F14D63"/>
    <w:rsid w:val="00F20ECA"/>
    <w:rsid w:val="00F2101B"/>
    <w:rsid w:val="00F27AA1"/>
    <w:rsid w:val="00F3036E"/>
    <w:rsid w:val="00F30C35"/>
    <w:rsid w:val="00F360CC"/>
    <w:rsid w:val="00F40D35"/>
    <w:rsid w:val="00F41E3F"/>
    <w:rsid w:val="00F43097"/>
    <w:rsid w:val="00F4536C"/>
    <w:rsid w:val="00F475F4"/>
    <w:rsid w:val="00F50224"/>
    <w:rsid w:val="00F50F3B"/>
    <w:rsid w:val="00F51438"/>
    <w:rsid w:val="00F53484"/>
    <w:rsid w:val="00F57A3B"/>
    <w:rsid w:val="00F57E38"/>
    <w:rsid w:val="00F62A21"/>
    <w:rsid w:val="00F65AEC"/>
    <w:rsid w:val="00F6648A"/>
    <w:rsid w:val="00F66C50"/>
    <w:rsid w:val="00F678E6"/>
    <w:rsid w:val="00F67B85"/>
    <w:rsid w:val="00F67D09"/>
    <w:rsid w:val="00F70B3A"/>
    <w:rsid w:val="00F7776B"/>
    <w:rsid w:val="00F82B2D"/>
    <w:rsid w:val="00F850BB"/>
    <w:rsid w:val="00F87533"/>
    <w:rsid w:val="00F877F4"/>
    <w:rsid w:val="00F91D1A"/>
    <w:rsid w:val="00F93B44"/>
    <w:rsid w:val="00F95151"/>
    <w:rsid w:val="00FA3B82"/>
    <w:rsid w:val="00FA4F91"/>
    <w:rsid w:val="00FA59EB"/>
    <w:rsid w:val="00FA6CA0"/>
    <w:rsid w:val="00FB1632"/>
    <w:rsid w:val="00FB17EE"/>
    <w:rsid w:val="00FB1930"/>
    <w:rsid w:val="00FB1BB7"/>
    <w:rsid w:val="00FB23CF"/>
    <w:rsid w:val="00FB2CBC"/>
    <w:rsid w:val="00FB6873"/>
    <w:rsid w:val="00FC08B0"/>
    <w:rsid w:val="00FC3C15"/>
    <w:rsid w:val="00FC41A5"/>
    <w:rsid w:val="00FC4CC7"/>
    <w:rsid w:val="00FC79A2"/>
    <w:rsid w:val="00FD2A47"/>
    <w:rsid w:val="00FD2E39"/>
    <w:rsid w:val="00FD4714"/>
    <w:rsid w:val="00FD6DC3"/>
    <w:rsid w:val="00FE08F1"/>
    <w:rsid w:val="00FE0F3D"/>
    <w:rsid w:val="00FE5004"/>
    <w:rsid w:val="00FE67AF"/>
    <w:rsid w:val="00FE7593"/>
    <w:rsid w:val="00FF0C5D"/>
    <w:rsid w:val="00FF1389"/>
    <w:rsid w:val="00FF1399"/>
    <w:rsid w:val="00FF2946"/>
    <w:rsid w:val="00FF44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4E3F1A9"/>
  <w14:defaultImageDpi w14:val="32767"/>
  <w15:chartTrackingRefBased/>
  <w15:docId w15:val="{67820C58-E431-704F-8C51-11394039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4E83"/>
    <w:pPr>
      <w:spacing w:line="288" w:lineRule="auto"/>
    </w:pPr>
    <w:rPr>
      <w:rFonts w:asciiTheme="minorHAnsi" w:hAnsiTheme="minorHAnsi"/>
      <w:sz w:val="18"/>
      <w:szCs w:val="18"/>
      <w:lang w:val="en-CA"/>
    </w:rPr>
  </w:style>
  <w:style w:type="paragraph" w:styleId="Heading1">
    <w:name w:val="heading 1"/>
    <w:next w:val="Normal"/>
    <w:link w:val="Heading1Char"/>
    <w:uiPriority w:val="9"/>
    <w:qFormat/>
    <w:rsid w:val="00575F3B"/>
    <w:pPr>
      <w:spacing w:before="120" w:after="120"/>
      <w:outlineLvl w:val="0"/>
    </w:pPr>
    <w:rPr>
      <w:rFonts w:ascii="Arial Black" w:eastAsiaTheme="majorEastAsia" w:hAnsi="Arial Black" w:cs="Arial"/>
      <w:b/>
      <w:caps/>
      <w:color w:val="7B230B"/>
      <w:sz w:val="28"/>
      <w:szCs w:val="28"/>
      <w:lang w:val="en-CA"/>
    </w:rPr>
  </w:style>
  <w:style w:type="paragraph" w:styleId="Heading2">
    <w:name w:val="heading 2"/>
    <w:next w:val="Normal"/>
    <w:link w:val="Heading2Char"/>
    <w:uiPriority w:val="9"/>
    <w:unhideWhenUsed/>
    <w:qFormat/>
    <w:rsid w:val="00575F3B"/>
    <w:pPr>
      <w:keepNext/>
      <w:keepLines/>
      <w:spacing w:before="120" w:after="120"/>
      <w:outlineLvl w:val="1"/>
    </w:pPr>
    <w:rPr>
      <w:rFonts w:ascii="Arial" w:eastAsiaTheme="majorEastAsia" w:hAnsi="Arial" w:cs="Arial"/>
      <w:color w:val="7B230B"/>
      <w:sz w:val="28"/>
      <w:szCs w:val="28"/>
      <w:lang w:val="en-CA"/>
    </w:rPr>
  </w:style>
  <w:style w:type="paragraph" w:styleId="Heading3">
    <w:name w:val="heading 3"/>
    <w:next w:val="Normal"/>
    <w:link w:val="Heading3Char"/>
    <w:qFormat/>
    <w:rsid w:val="00575F3B"/>
    <w:pPr>
      <w:outlineLvl w:val="2"/>
    </w:pPr>
    <w:rPr>
      <w:rFonts w:asciiTheme="minorHAnsi" w:hAnsiTheme="minorHAnsi"/>
      <w:b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226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Normal"/>
    <w:pPr>
      <w:tabs>
        <w:tab w:val="left" w:pos="720"/>
      </w:tabs>
      <w:ind w:left="720" w:hanging="720"/>
    </w:pPr>
  </w:style>
  <w:style w:type="paragraph" w:customStyle="1" w:styleId="Titling">
    <w:name w:val="Titling"/>
    <w:basedOn w:val="Normal"/>
    <w:rsid w:val="00153340"/>
    <w:rPr>
      <w:rFonts w:ascii="Arial" w:eastAsia="Times" w:hAnsi="Arial"/>
      <w:sz w:val="32"/>
    </w:rPr>
  </w:style>
  <w:style w:type="character" w:customStyle="1" w:styleId="MonoSpace">
    <w:name w:val="MonoSpace"/>
    <w:uiPriority w:val="1"/>
    <w:qFormat/>
    <w:rsid w:val="00AC0897"/>
    <w:rPr>
      <w:rFonts w:ascii="Courier New" w:hAnsi="Courier New" w:cs="Courier New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73EF"/>
    <w:rPr>
      <w:color w:val="0070C0"/>
      <w:u w:val="single"/>
    </w:rPr>
  </w:style>
  <w:style w:type="table" w:styleId="TableGrid">
    <w:name w:val="Table Grid"/>
    <w:basedOn w:val="TableNormal"/>
    <w:uiPriority w:val="39"/>
    <w:rsid w:val="006B2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Footer"/>
    <w:link w:val="HeaderChar"/>
    <w:rsid w:val="008B291D"/>
  </w:style>
  <w:style w:type="paragraph" w:styleId="Footer">
    <w:name w:val="footer"/>
    <w:basedOn w:val="Normal"/>
    <w:link w:val="FooterChar"/>
    <w:rsid w:val="008B291D"/>
    <w:pPr>
      <w:tabs>
        <w:tab w:val="right" w:pos="9360"/>
      </w:tabs>
      <w:spacing w:line="240" w:lineRule="auto"/>
    </w:pPr>
    <w:rPr>
      <w:sz w:val="16"/>
      <w:szCs w:val="16"/>
    </w:rPr>
  </w:style>
  <w:style w:type="character" w:styleId="PageNumber">
    <w:name w:val="page number"/>
    <w:basedOn w:val="DefaultParagraphFont"/>
    <w:rsid w:val="006B2B59"/>
  </w:style>
  <w:style w:type="paragraph" w:customStyle="1" w:styleId="PolicyHeader1">
    <w:name w:val="PolicyHeader1"/>
    <w:basedOn w:val="Heading3"/>
    <w:rsid w:val="00286690"/>
    <w:pPr>
      <w:spacing w:line="288" w:lineRule="auto"/>
    </w:pPr>
    <w:rPr>
      <w:sz w:val="32"/>
    </w:rPr>
  </w:style>
  <w:style w:type="paragraph" w:styleId="DocumentMap">
    <w:name w:val="Document Map"/>
    <w:basedOn w:val="Normal"/>
    <w:semiHidden/>
    <w:rsid w:val="00A038E0"/>
    <w:pPr>
      <w:shd w:val="clear" w:color="auto" w:fill="C6D5EC"/>
    </w:pPr>
    <w:rPr>
      <w:rFonts w:ascii="Lucida Grande" w:hAnsi="Lucida Grande"/>
    </w:rPr>
  </w:style>
  <w:style w:type="paragraph" w:customStyle="1" w:styleId="Arrows">
    <w:name w:val="Arrows"/>
    <w:basedOn w:val="Normal"/>
    <w:rsid w:val="00A038E0"/>
    <w:pPr>
      <w:numPr>
        <w:numId w:val="1"/>
      </w:numPr>
    </w:pPr>
  </w:style>
  <w:style w:type="paragraph" w:customStyle="1" w:styleId="PolicyHeader2">
    <w:name w:val="PolicyHeader2"/>
    <w:basedOn w:val="Heading3"/>
    <w:rsid w:val="00BC122D"/>
    <w:pPr>
      <w:spacing w:line="288" w:lineRule="auto"/>
    </w:pPr>
    <w:rPr>
      <w:b w:val="0"/>
      <w:color w:val="9F4110" w:themeColor="accent2" w:themeShade="BF"/>
      <w:sz w:val="28"/>
    </w:rPr>
  </w:style>
  <w:style w:type="paragraph" w:customStyle="1" w:styleId="PolicyHeader3">
    <w:name w:val="PolicyHeader3"/>
    <w:basedOn w:val="Normal"/>
    <w:rsid w:val="00286690"/>
    <w:rPr>
      <w:b/>
      <w:u w:val="single"/>
    </w:rPr>
  </w:style>
  <w:style w:type="character" w:customStyle="1" w:styleId="InternetLink">
    <w:name w:val="Internet Link"/>
    <w:rsid w:val="000B28AA"/>
    <w:rPr>
      <w:color w:val="0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01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129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129"/>
    <w:rPr>
      <w:rFonts w:ascii="Garamond" w:hAnsi="Garamon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1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129"/>
    <w:rPr>
      <w:rFonts w:ascii="Garamond" w:hAnsi="Garamond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29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2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5F3B"/>
    <w:rPr>
      <w:rFonts w:ascii="Arial Black" w:eastAsiaTheme="majorEastAsia" w:hAnsi="Arial Black" w:cs="Arial"/>
      <w:b/>
      <w:caps/>
      <w:color w:val="7B230B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75F3B"/>
    <w:rPr>
      <w:rFonts w:ascii="Arial" w:eastAsiaTheme="majorEastAsia" w:hAnsi="Arial" w:cs="Arial"/>
      <w:color w:val="7B230B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3430D0"/>
    <w:pPr>
      <w:numPr>
        <w:numId w:val="2"/>
      </w:numPr>
      <w:spacing w:before="120"/>
    </w:pPr>
  </w:style>
  <w:style w:type="paragraph" w:customStyle="1" w:styleId="TableContents">
    <w:name w:val="Table Contents"/>
    <w:basedOn w:val="Normal"/>
    <w:qFormat/>
    <w:rsid w:val="005B4448"/>
    <w:pPr>
      <w:widowControl w:val="0"/>
      <w:suppressLineNumbers/>
      <w:tabs>
        <w:tab w:val="left" w:pos="360"/>
      </w:tabs>
      <w:spacing w:before="60" w:after="60"/>
    </w:pPr>
    <w:rPr>
      <w:rFonts w:eastAsia="SimSun" w:cs="Lucida Sans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3E70F6"/>
    <w:pPr>
      <w:tabs>
        <w:tab w:val="right" w:leader="dot" w:pos="9350"/>
      </w:tabs>
      <w:spacing w:before="120"/>
    </w:pPr>
    <w:rPr>
      <w:rFonts w:cs="Calibri (Body)"/>
      <w:bCs/>
      <w:iCs/>
      <w:noProof/>
      <w:color w:val="0070C0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37444"/>
    <w:pPr>
      <w:spacing w:before="120"/>
      <w:ind w:left="18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rsid w:val="00E5080D"/>
    <w:pPr>
      <w:ind w:left="36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40F7"/>
    <w:pPr>
      <w:ind w:left="5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0F7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0F7"/>
    <w:pPr>
      <w:ind w:left="9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0F7"/>
    <w:pPr>
      <w:ind w:left="108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0F7"/>
    <w:pPr>
      <w:ind w:left="126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0F7"/>
    <w:pPr>
      <w:ind w:left="1440"/>
    </w:pPr>
    <w:rPr>
      <w:rFonts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535E9"/>
    <w:pPr>
      <w:spacing w:before="0" w:after="0"/>
      <w:outlineLvl w:val="9"/>
    </w:pPr>
    <w:rPr>
      <w:rFonts w:cstheme="majorBidi"/>
      <w:b w:val="0"/>
      <w:color w:val="7B230B" w:themeColor="accent1" w:themeShade="BF"/>
    </w:rPr>
  </w:style>
  <w:style w:type="paragraph" w:customStyle="1" w:styleId="DocControl">
    <w:name w:val="DocControl"/>
    <w:basedOn w:val="Heading2"/>
    <w:qFormat/>
    <w:rsid w:val="00E206B6"/>
    <w:pPr>
      <w:spacing w:before="60" w:line="288" w:lineRule="auto"/>
    </w:pPr>
    <w:rPr>
      <w:rFonts w:eastAsia="Calibri"/>
    </w:rPr>
  </w:style>
  <w:style w:type="paragraph" w:customStyle="1" w:styleId="TitleAIS4Manual">
    <w:name w:val="Title AIS4 Manual"/>
    <w:basedOn w:val="Normal"/>
    <w:qFormat/>
    <w:rsid w:val="00174D7C"/>
    <w:pPr>
      <w:spacing w:before="120" w:after="120"/>
    </w:pPr>
    <w:rPr>
      <w:rFonts w:ascii="Arial Black" w:hAnsi="Arial Black"/>
      <w:color w:val="7B230B"/>
    </w:rPr>
  </w:style>
  <w:style w:type="paragraph" w:customStyle="1" w:styleId="TitleAIS4ManualSection">
    <w:name w:val="Title AIS4 Manual Section"/>
    <w:basedOn w:val="Normal"/>
    <w:qFormat/>
    <w:rsid w:val="00174D7C"/>
    <w:pPr>
      <w:spacing w:before="120" w:after="120"/>
    </w:pPr>
    <w:rPr>
      <w:rFonts w:ascii="Arial Black" w:hAnsi="Arial Black" w:cs="Arial"/>
      <w:bCs/>
      <w:color w:val="9F4110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36226"/>
    <w:rPr>
      <w:rFonts w:ascii="Garamond" w:hAnsi="Garamond"/>
      <w:sz w:val="2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3EF"/>
    <w:rPr>
      <w:color w:val="0070C0"/>
      <w:u w:val="single"/>
    </w:rPr>
  </w:style>
  <w:style w:type="paragraph" w:customStyle="1" w:styleId="DocumentationHeader">
    <w:name w:val="DocumentationHeader"/>
    <w:basedOn w:val="Normal"/>
    <w:qFormat/>
    <w:rsid w:val="0059476B"/>
    <w:pPr>
      <w:spacing w:before="120"/>
    </w:pPr>
    <w:rPr>
      <w:b/>
    </w:rPr>
  </w:style>
  <w:style w:type="paragraph" w:customStyle="1" w:styleId="Title1Header">
    <w:name w:val="Title1_Header"/>
    <w:basedOn w:val="Header"/>
    <w:qFormat/>
    <w:rsid w:val="008B291D"/>
    <w:rPr>
      <w:rFonts w:ascii="Arial Black" w:hAnsi="Arial Black"/>
      <w:b/>
      <w:bCs/>
      <w:color w:val="7B230B"/>
      <w:sz w:val="20"/>
      <w:szCs w:val="20"/>
    </w:rPr>
  </w:style>
  <w:style w:type="paragraph" w:customStyle="1" w:styleId="TitleDocType">
    <w:name w:val="Title_DocType"/>
    <w:basedOn w:val="Normal"/>
    <w:qFormat/>
    <w:rsid w:val="00B44BAB"/>
    <w:pPr>
      <w:spacing w:before="120" w:after="120"/>
    </w:pPr>
    <w:rPr>
      <w:rFonts w:ascii="Arial Black" w:hAnsi="Arial Black"/>
      <w:b/>
      <w:bCs/>
      <w:color w:val="7B230B"/>
      <w:sz w:val="48"/>
      <w:szCs w:val="32"/>
    </w:rPr>
  </w:style>
  <w:style w:type="paragraph" w:customStyle="1" w:styleId="TitleDocTitle">
    <w:name w:val="Title_DocTitle"/>
    <w:basedOn w:val="Normal"/>
    <w:qFormat/>
    <w:rsid w:val="00B44BAB"/>
    <w:pPr>
      <w:spacing w:before="120" w:after="120"/>
    </w:pPr>
    <w:rPr>
      <w:rFonts w:ascii="Arial" w:hAnsi="Arial"/>
      <w:bCs/>
      <w:color w:val="7B230B"/>
      <w:sz w:val="32"/>
    </w:rPr>
  </w:style>
  <w:style w:type="paragraph" w:customStyle="1" w:styleId="TitleLabels">
    <w:name w:val="Title_Labels"/>
    <w:basedOn w:val="Normal"/>
    <w:qFormat/>
    <w:rsid w:val="00B44BAB"/>
    <w:pPr>
      <w:spacing w:before="120" w:after="120"/>
    </w:pPr>
    <w:rPr>
      <w:rFonts w:ascii="Arial" w:hAnsi="Arial" w:cs="Arial"/>
      <w:bCs/>
    </w:rPr>
  </w:style>
  <w:style w:type="paragraph" w:customStyle="1" w:styleId="TitleLabelsValues">
    <w:name w:val="Title_Labels_Values"/>
    <w:basedOn w:val="Normal"/>
    <w:qFormat/>
    <w:rsid w:val="00D20428"/>
    <w:pPr>
      <w:spacing w:before="120" w:after="120"/>
    </w:pPr>
  </w:style>
  <w:style w:type="paragraph" w:styleId="BodyText">
    <w:name w:val="Body Text"/>
    <w:basedOn w:val="Normal"/>
    <w:link w:val="BodyTextChar"/>
    <w:rsid w:val="003707CF"/>
    <w:pPr>
      <w:widowControl w:val="0"/>
      <w:tabs>
        <w:tab w:val="left" w:pos="360"/>
      </w:tabs>
      <w:spacing w:after="140"/>
    </w:pPr>
    <w:rPr>
      <w:rFonts w:eastAsia="SimSun" w:cs="Lucida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707CF"/>
    <w:rPr>
      <w:rFonts w:ascii="Garamond" w:eastAsia="SimSun" w:hAnsi="Garamond" w:cs="Lucida Sans"/>
      <w:sz w:val="22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rsid w:val="00B31DD1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B8499B"/>
    <w:rPr>
      <w:rFonts w:ascii="Garamond" w:hAnsi="Garamond"/>
      <w:sz w:val="16"/>
      <w:szCs w:val="16"/>
      <w:lang w:val="en-CA"/>
    </w:rPr>
  </w:style>
  <w:style w:type="character" w:customStyle="1" w:styleId="FooterChar">
    <w:name w:val="Footer Char"/>
    <w:basedOn w:val="DefaultParagraphFont"/>
    <w:link w:val="Footer"/>
    <w:rsid w:val="00B8499B"/>
    <w:rPr>
      <w:rFonts w:ascii="Garamond" w:hAnsi="Garamond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4E90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E90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E90"/>
    <w:rPr>
      <w:rFonts w:ascii="Garamond" w:hAnsi="Garamond"/>
    </w:rPr>
  </w:style>
  <w:style w:type="character" w:styleId="FootnoteReference">
    <w:name w:val="footnote reference"/>
    <w:basedOn w:val="DefaultParagraphFont"/>
    <w:uiPriority w:val="99"/>
    <w:semiHidden/>
    <w:unhideWhenUsed/>
    <w:rsid w:val="00464E90"/>
    <w:rPr>
      <w:vertAlign w:val="superscript"/>
    </w:rPr>
  </w:style>
  <w:style w:type="paragraph" w:customStyle="1" w:styleId="Bulletsub">
    <w:name w:val="Bullet sub"/>
    <w:basedOn w:val="Normal"/>
    <w:qFormat/>
    <w:rsid w:val="003430D0"/>
    <w:pPr>
      <w:spacing w:before="120"/>
      <w:ind w:left="1134"/>
    </w:pPr>
  </w:style>
  <w:style w:type="paragraph" w:customStyle="1" w:styleId="ReportTitle">
    <w:name w:val="Report_Title"/>
    <w:qFormat/>
    <w:rsid w:val="00575F3B"/>
    <w:pPr>
      <w:spacing w:before="120" w:after="120"/>
    </w:pPr>
    <w:rPr>
      <w:rFonts w:ascii="Arial Black" w:hAnsi="Arial Black"/>
      <w:b/>
      <w:noProof/>
      <w:sz w:val="28"/>
      <w:szCs w:val="28"/>
      <w:lang w:val="en-CA"/>
    </w:rPr>
  </w:style>
  <w:style w:type="paragraph" w:customStyle="1" w:styleId="ReportSubTitle">
    <w:name w:val="Report_SubTitle"/>
    <w:basedOn w:val="Normal"/>
    <w:qFormat/>
    <w:rsid w:val="00C14257"/>
    <w:rPr>
      <w:rFonts w:ascii="Arial Black" w:hAnsi="Arial Black"/>
      <w:b/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rsid w:val="00575F3B"/>
    <w:rPr>
      <w:rFonts w:asciiTheme="minorHAnsi" w:hAnsiTheme="minorHAnsi"/>
      <w:b/>
      <w:szCs w:val="24"/>
      <w:lang w:val="en-CA"/>
    </w:rPr>
  </w:style>
  <w:style w:type="paragraph" w:customStyle="1" w:styleId="r-entry">
    <w:name w:val="r-entry"/>
    <w:basedOn w:val="Normal"/>
    <w:rsid w:val="009B3BE0"/>
    <w:pPr>
      <w:spacing w:before="100" w:beforeAutospacing="1" w:after="100" w:afterAutospacing="1"/>
    </w:pPr>
  </w:style>
  <w:style w:type="paragraph" w:customStyle="1" w:styleId="Header2NoTOC">
    <w:name w:val="Header2 No TOC"/>
    <w:basedOn w:val="Normal"/>
    <w:qFormat/>
    <w:rsid w:val="00345D4E"/>
    <w:pPr>
      <w:spacing w:before="120" w:after="120"/>
    </w:pPr>
    <w:rPr>
      <w:rFonts w:ascii="Arial" w:hAnsi="Arial"/>
      <w:color w:val="7B230B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E8C"/>
    <w:rPr>
      <w:rFonts w:ascii="Courier New" w:hAnsi="Courier New" w:cs="Courier New"/>
      <w:lang w:val="en-CA"/>
    </w:rPr>
  </w:style>
  <w:style w:type="character" w:customStyle="1" w:styleId="h1">
    <w:name w:val="h1"/>
    <w:basedOn w:val="DefaultParagraphFont"/>
    <w:rsid w:val="00EB1E8C"/>
  </w:style>
  <w:style w:type="paragraph" w:customStyle="1" w:styleId="TableCell">
    <w:name w:val="Table_Cell"/>
    <w:basedOn w:val="Normal"/>
    <w:qFormat/>
    <w:rsid w:val="0029696B"/>
    <w:pPr>
      <w:spacing w:before="60" w:after="60" w:line="240" w:lineRule="auto"/>
    </w:pPr>
    <w:rPr>
      <w:rFonts w:cstheme="minorHAnsi"/>
      <w:szCs w:val="20"/>
    </w:rPr>
  </w:style>
  <w:style w:type="paragraph" w:customStyle="1" w:styleId="ReportDate">
    <w:name w:val="Report_Date"/>
    <w:qFormat/>
    <w:rsid w:val="00575F3B"/>
    <w:pPr>
      <w:spacing w:after="120"/>
      <w:jc w:val="both"/>
    </w:pPr>
    <w:rPr>
      <w:rFonts w:ascii="Arial Black" w:hAnsi="Arial Black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dancy/Library/CloudStorage/OneDrive-SimonFraserUniversity(1sfu)/StandardDocs/DocTemplate.dotx" TargetMode="Externa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DB03AE-B835-A34C-8891-8EBAA30E6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DocTemplate.dotx</Template>
  <TotalTime>7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SFU Archives and Records Management Department</Company>
  <LinksUpToDate>false</LinksUpToDate>
  <CharactersWithSpaces>101</CharactersWithSpaces>
  <SharedDoc>false</SharedDoc>
  <HyperlinkBase/>
  <HLinks>
    <vt:vector size="6" baseType="variant">
      <vt:variant>
        <vt:i4>7929866</vt:i4>
      </vt:variant>
      <vt:variant>
        <vt:i4>2048</vt:i4>
      </vt:variant>
      <vt:variant>
        <vt:i4>1025</vt:i4>
      </vt:variant>
      <vt:variant>
        <vt:i4>1</vt:i4>
      </vt:variant>
      <vt:variant>
        <vt:lpwstr>SFURedSmallLogoOnly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Dancy</dc:creator>
  <cp:keywords/>
  <dc:description/>
  <cp:lastModifiedBy>Richard Dancy</cp:lastModifiedBy>
  <cp:revision>4</cp:revision>
  <cp:lastPrinted>2019-12-18T18:00:00Z</cp:lastPrinted>
  <dcterms:created xsi:type="dcterms:W3CDTF">2023-12-13T17:21:00Z</dcterms:created>
  <dcterms:modified xsi:type="dcterms:W3CDTF">2023-12-15T23:28:00Z</dcterms:modified>
  <cp:category/>
</cp:coreProperties>
</file>